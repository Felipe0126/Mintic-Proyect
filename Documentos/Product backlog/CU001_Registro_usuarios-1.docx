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23B0F797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CU001</w:t>
      </w:r>
      <w:r w:rsidR="00C256CF">
        <w:rPr>
          <w:b/>
          <w:sz w:val="32"/>
        </w:rPr>
        <w:t xml:space="preserve"> Registro de usuarios en el sistema.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64E8E3E3" w14:textId="77777777" w:rsidR="00632B15" w:rsidRPr="005B5B22" w:rsidRDefault="00632B15" w:rsidP="00053D52"/>
    <w:p w14:paraId="557B5680" w14:textId="77777777" w:rsidR="00632B15" w:rsidRPr="005B5B22" w:rsidRDefault="00632B15" w:rsidP="00053D52">
      <w:pPr>
        <w:sectPr w:rsidR="00632B15" w:rsidRPr="005B5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7B260EF" w14:textId="77777777" w:rsidR="00632B15" w:rsidRPr="005B5B22" w:rsidRDefault="00DD7793" w:rsidP="00053D52">
      <w:pPr>
        <w:jc w:val="center"/>
        <w:rPr>
          <w:b/>
          <w:u w:val="single"/>
        </w:rPr>
      </w:pPr>
      <w:r w:rsidRPr="005B5B22">
        <w:rPr>
          <w:b/>
          <w:u w:val="single"/>
        </w:rPr>
        <w:lastRenderedPageBreak/>
        <w:t>HISTORIAL DE VERSIONES</w:t>
      </w:r>
    </w:p>
    <w:p w14:paraId="113DBB5F" w14:textId="77777777" w:rsidR="00632B15" w:rsidRPr="005B5B22" w:rsidRDefault="00632B15" w:rsidP="00053D52"/>
    <w:tbl>
      <w:tblPr>
        <w:tblW w:w="882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5"/>
        <w:gridCol w:w="1515"/>
        <w:gridCol w:w="3424"/>
        <w:gridCol w:w="2060"/>
      </w:tblGrid>
      <w:tr w:rsidR="00E3735E" w:rsidRPr="005B5B22" w14:paraId="28E7DA27" w14:textId="77777777" w:rsidTr="00E3735E">
        <w:trPr>
          <w:trHeight w:val="347"/>
          <w:jc w:val="center"/>
        </w:trPr>
        <w:tc>
          <w:tcPr>
            <w:tcW w:w="1825" w:type="dxa"/>
            <w:shd w:val="clear" w:color="auto" w:fill="BFBFBF" w:themeFill="background1" w:themeFillShade="BF"/>
          </w:tcPr>
          <w:p w14:paraId="0849D972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FECHA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1427AB28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VERSIÓN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50DDCE9C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2060" w:type="dxa"/>
            <w:shd w:val="clear" w:color="auto" w:fill="BFBFBF" w:themeFill="background1" w:themeFillShade="BF"/>
          </w:tcPr>
          <w:p w14:paraId="684C0F89" w14:textId="77777777" w:rsidR="00E3735E" w:rsidRPr="005B5B22" w:rsidRDefault="00E3735E" w:rsidP="00053D52">
            <w:pPr>
              <w:jc w:val="center"/>
              <w:rPr>
                <w:b/>
              </w:rPr>
            </w:pPr>
            <w:r w:rsidRPr="005B5B22">
              <w:rPr>
                <w:b/>
              </w:rPr>
              <w:t>AUTOR</w:t>
            </w:r>
          </w:p>
        </w:tc>
      </w:tr>
      <w:tr w:rsidR="00E3735E" w:rsidRPr="005B5B22" w14:paraId="11A30371" w14:textId="77777777" w:rsidTr="00E3735E">
        <w:trPr>
          <w:trHeight w:val="387"/>
          <w:jc w:val="center"/>
        </w:trPr>
        <w:tc>
          <w:tcPr>
            <w:tcW w:w="1825" w:type="dxa"/>
            <w:vAlign w:val="center"/>
          </w:tcPr>
          <w:p w14:paraId="61A8D385" w14:textId="44D64B40" w:rsidR="00E3735E" w:rsidRPr="005B5B22" w:rsidRDefault="00E3735E" w:rsidP="00FE0D82"/>
        </w:tc>
        <w:tc>
          <w:tcPr>
            <w:tcW w:w="1515" w:type="dxa"/>
            <w:vAlign w:val="center"/>
          </w:tcPr>
          <w:p w14:paraId="24C78EDA" w14:textId="77777777" w:rsidR="00E3735E" w:rsidRPr="005B5B22" w:rsidRDefault="00E3735E" w:rsidP="008C1B7B">
            <w:r w:rsidRPr="005B5B22">
              <w:t>0.1</w:t>
            </w:r>
          </w:p>
        </w:tc>
        <w:tc>
          <w:tcPr>
            <w:tcW w:w="3424" w:type="dxa"/>
            <w:vAlign w:val="center"/>
          </w:tcPr>
          <w:p w14:paraId="16C00C80" w14:textId="77777777" w:rsidR="00E3735E" w:rsidRPr="005B5B22" w:rsidRDefault="00E3735E" w:rsidP="00F82A32">
            <w:r w:rsidRPr="005B5B22">
              <w:t xml:space="preserve">Documento Inicial </w:t>
            </w:r>
          </w:p>
        </w:tc>
        <w:tc>
          <w:tcPr>
            <w:tcW w:w="2060" w:type="dxa"/>
            <w:vAlign w:val="center"/>
          </w:tcPr>
          <w:p w14:paraId="362794DE" w14:textId="77777777" w:rsidR="00916CF1" w:rsidRDefault="00916CF1" w:rsidP="00916CF1">
            <w:r>
              <w:t>Wilver Arena</w:t>
            </w:r>
          </w:p>
          <w:p w14:paraId="2786CE8F" w14:textId="77777777" w:rsidR="00916CF1" w:rsidRDefault="00916CF1" w:rsidP="00916CF1">
            <w:r>
              <w:t>Angela Galindo</w:t>
            </w:r>
          </w:p>
          <w:p w14:paraId="79AF097B" w14:textId="77777777" w:rsidR="00916CF1" w:rsidRDefault="00916CF1" w:rsidP="00916CF1">
            <w:r>
              <w:t>Jaider Castellanos</w:t>
            </w:r>
          </w:p>
          <w:p w14:paraId="4B0BA31A" w14:textId="77777777" w:rsidR="00916CF1" w:rsidRDefault="00916CF1" w:rsidP="00916CF1">
            <w:r>
              <w:t>Samuel Pinzón</w:t>
            </w:r>
          </w:p>
          <w:p w14:paraId="60AC5307" w14:textId="187CFA2F" w:rsidR="00E3735E" w:rsidRPr="005B5B22" w:rsidRDefault="00916CF1" w:rsidP="00916CF1">
            <w:r>
              <w:t>Viviana Guerrero</w:t>
            </w:r>
          </w:p>
        </w:tc>
      </w:tr>
    </w:tbl>
    <w:p w14:paraId="2F134D1F" w14:textId="77777777" w:rsidR="00632B15" w:rsidRPr="005B5B22" w:rsidRDefault="00174808" w:rsidP="00053D52">
      <w:r>
        <w:t xml:space="preserve"> </w:t>
      </w:r>
    </w:p>
    <w:p w14:paraId="4E3D275A" w14:textId="77777777" w:rsidR="00632B15" w:rsidRPr="005B5B22" w:rsidRDefault="00632B15" w:rsidP="00053D52"/>
    <w:p w14:paraId="1B1B849C" w14:textId="77777777" w:rsidR="00632B15" w:rsidRPr="005B5B22" w:rsidRDefault="00632B15" w:rsidP="00053D52"/>
    <w:p w14:paraId="09BB1125" w14:textId="77777777" w:rsidR="003759CE" w:rsidRPr="005B5B22" w:rsidRDefault="003759CE">
      <w:pPr>
        <w:widowControl/>
        <w:spacing w:line="240" w:lineRule="auto"/>
        <w:rPr>
          <w:u w:val="single"/>
        </w:rPr>
      </w:pPr>
      <w:r w:rsidRPr="005B5B22">
        <w:rPr>
          <w:u w:val="single"/>
        </w:rPr>
        <w:br w:type="page"/>
      </w: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lastRenderedPageBreak/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AB1574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AB1574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AB1574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AB157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2A7B5E82" w:rsidR="00340F89" w:rsidRPr="005B5B22" w:rsidRDefault="006316A9" w:rsidP="00CD483A">
      <w:pPr>
        <w:jc w:val="center"/>
      </w:pPr>
      <w:r w:rsidRPr="006316A9">
        <w:rPr>
          <w:noProof/>
        </w:rPr>
        <w:drawing>
          <wp:inline distT="0" distB="0" distL="0" distR="0" wp14:anchorId="59E567BC" wp14:editId="2DB89161">
            <wp:extent cx="5943600" cy="3930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1C54B274" w:rsidR="006E5AA6" w:rsidRPr="005B5B22" w:rsidRDefault="006316A9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6316A9">
        <w:rPr>
          <w:noProof/>
        </w:rPr>
        <w:drawing>
          <wp:inline distT="0" distB="0" distL="0" distR="0" wp14:anchorId="784EDC89" wp14:editId="18FC0D20">
            <wp:extent cx="5943600" cy="2739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C667F9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77777777" w:rsidR="00632B15" w:rsidRPr="005B5B22" w:rsidRDefault="00632B15" w:rsidP="00086B4D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4321F2" w:rsidRPr="005B5B22">
              <w:rPr>
                <w:color w:val="000000" w:themeColor="text1"/>
              </w:rPr>
              <w:t>1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7C8C5D36" w:rsidR="004031FD" w:rsidRPr="005B5B22" w:rsidRDefault="00632B15" w:rsidP="003D471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6316A9">
              <w:t>registro de usuarios en el sistema</w:t>
            </w:r>
          </w:p>
        </w:tc>
      </w:tr>
      <w:tr w:rsidR="00632B15" w:rsidRPr="005B5B22" w14:paraId="65308AF2" w14:textId="77777777" w:rsidTr="00AF6703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053D52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DF29B1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510801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C867BA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C867BA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053D52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5C6EC6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0823A5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5C6EC6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086B4D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5B4244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5CC4AE99" w:rsidR="00427499" w:rsidRPr="005B5B22" w:rsidRDefault="00632B15" w:rsidP="00487BF1">
            <w:pPr>
              <w:jc w:val="both"/>
              <w:rPr>
                <w:color w:val="000000" w:themeColor="text1"/>
              </w:rPr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E03B85">
              <w:t xml:space="preserve">realizar la implementación de un módulo de registro de usuarios, los cuales serán los que realizarán los procesos transaccionales del sistema. </w:t>
            </w:r>
          </w:p>
        </w:tc>
      </w:tr>
      <w:tr w:rsidR="00632B15" w:rsidRPr="005B5B22" w14:paraId="5218018E" w14:textId="77777777" w:rsidTr="00C57771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C72BF99" w14:textId="53C6A021" w:rsidR="005B4244" w:rsidRPr="005B47A2" w:rsidRDefault="00632B15" w:rsidP="005B4244">
            <w:pPr>
              <w:rPr>
                <w:b/>
              </w:rPr>
            </w:pPr>
            <w:r w:rsidRPr="005B5B22">
              <w:rPr>
                <w:b/>
              </w:rPr>
              <w:t>DATOS DE ENTRADA:</w:t>
            </w:r>
            <w:r w:rsidR="001C2D9E" w:rsidRPr="005B5B22">
              <w:rPr>
                <w:b/>
              </w:rPr>
              <w:t xml:space="preserve"> </w:t>
            </w:r>
            <w:r w:rsidR="00E03B85">
              <w:t>información del usuario, clave, nombre identificación, ciudad, edad, etc.</w:t>
            </w:r>
          </w:p>
          <w:p w14:paraId="792D18A9" w14:textId="77777777" w:rsidR="00C57771" w:rsidRPr="005B5B22" w:rsidRDefault="00C57771" w:rsidP="008348E5"/>
        </w:tc>
      </w:tr>
      <w:tr w:rsidR="007F615C" w:rsidRPr="005B5B22" w14:paraId="75E5926F" w14:textId="77777777" w:rsidTr="002D4C1B"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053D52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7F615C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5148A4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053D52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224505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224505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224505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337DC0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A73595" w:rsidRPr="005B5B22" w14:paraId="6B8F2C54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77C445E1" w14:textId="77777777" w:rsidR="00A73595" w:rsidRPr="005B5B22" w:rsidRDefault="00A73595" w:rsidP="00053D52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B9BE4D" w14:textId="5324874E" w:rsidR="00A73595" w:rsidRPr="005B5B22" w:rsidRDefault="00E03B85" w:rsidP="00224505">
            <w:r>
              <w:t>Identificación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3C669A9" w14:textId="5F4C1C06" w:rsidR="00A73595" w:rsidRPr="005B5B22" w:rsidRDefault="00E03B85" w:rsidP="00224505">
            <w:r>
              <w:t>Número de identificación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D0627D" w14:textId="244C99CC" w:rsidR="00A73595" w:rsidRPr="005B5B22" w:rsidRDefault="00560E03" w:rsidP="00224505">
            <w:r>
              <w:t>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3E5F5D68" w14:textId="555EBC29" w:rsidR="00A73595" w:rsidRDefault="00560E03" w:rsidP="00224505">
            <w:r>
              <w:t>Que tanga una longitud mayor a 5 caracteres</w:t>
            </w:r>
          </w:p>
        </w:tc>
      </w:tr>
      <w:tr w:rsidR="00560E03" w:rsidRPr="005B5B22" w14:paraId="134974C1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0410D6C6" w:rsidR="00560E03" w:rsidRDefault="00560E03" w:rsidP="00560E03">
            <w:r>
              <w:t>3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560E03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560E03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7777777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tanga una longitud mayor a 8 caracteres</w:t>
            </w:r>
          </w:p>
          <w:p w14:paraId="3850EAB8" w14:textId="67C76E24" w:rsidR="00560E03" w:rsidRDefault="00560E03" w:rsidP="00560E03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202AE8" w:rsidRPr="005B5B22" w14:paraId="0BC79927" w14:textId="77777777" w:rsidTr="002C027C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5145E197" w14:textId="034B2225" w:rsidR="00202AE8" w:rsidRDefault="00202AE8" w:rsidP="00560E03">
            <w:r>
              <w:lastRenderedPageBreak/>
              <w:t>4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EC50A6" w14:textId="2D94F1CC" w:rsidR="00202AE8" w:rsidRDefault="00202AE8" w:rsidP="00560E03">
            <w:r>
              <w:t>Correo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DEAE46" w14:textId="19434A75" w:rsidR="00202AE8" w:rsidRDefault="00202AE8" w:rsidP="00560E03">
            <w:r>
              <w:t>Dirección de correo asociado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D06F39" w14:textId="4F5DD60B" w:rsidR="00202AE8" w:rsidRDefault="00202AE8" w:rsidP="00560E03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3C55A7FC" w14:textId="630FCF14" w:rsidR="00202AE8" w:rsidRDefault="003778C9" w:rsidP="003778C9">
            <w:pPr>
              <w:pStyle w:val="Prrafodelista"/>
              <w:numPr>
                <w:ilvl w:val="0"/>
                <w:numId w:val="9"/>
              </w:numPr>
            </w:pPr>
            <w:r>
              <w:t>Que contenga el carácter @</w:t>
            </w:r>
          </w:p>
          <w:p w14:paraId="70882AAC" w14:textId="1E408733" w:rsidR="003778C9" w:rsidRDefault="003778C9" w:rsidP="003778C9">
            <w:pPr>
              <w:pStyle w:val="Prrafodelista"/>
              <w:numPr>
                <w:ilvl w:val="0"/>
                <w:numId w:val="9"/>
              </w:numPr>
            </w:pPr>
            <w:r>
              <w:t>Que contenga un dominio (.com, .net)</w:t>
            </w:r>
          </w:p>
          <w:p w14:paraId="7047C118" w14:textId="7013A2B3" w:rsidR="003778C9" w:rsidRDefault="003778C9" w:rsidP="00202AE8"/>
        </w:tc>
      </w:tr>
      <w:tr w:rsidR="00560E03" w:rsidRPr="005B5B22" w14:paraId="3A9A8ECC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560E03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560E03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5C6EC6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3B131A9" w:rsidR="00560E03" w:rsidRPr="00732A58" w:rsidRDefault="00560E03" w:rsidP="00560E03">
            <w:r w:rsidRPr="00732A58">
              <w:t xml:space="preserve">Una </w:t>
            </w:r>
            <w:r>
              <w:t xml:space="preserve">vez el proceso se ejecute satisfactoriamente debe retornar </w:t>
            </w:r>
            <w:r w:rsidR="005115D0">
              <w:t>un mensaje de registro éxitos y realizar el login de usuario en el sistema.</w:t>
            </w:r>
          </w:p>
        </w:tc>
      </w:tr>
      <w:tr w:rsidR="00560E03" w:rsidRPr="005B5B22" w14:paraId="3E434260" w14:textId="77777777" w:rsidTr="008E68A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F31B8" w14:textId="77777777" w:rsidR="00560E03" w:rsidRPr="005B5B22" w:rsidRDefault="00560E03" w:rsidP="00560E03">
            <w:pPr>
              <w:rPr>
                <w:rFonts w:eastAsia="Arial Unicode MS"/>
              </w:rPr>
            </w:pPr>
          </w:p>
        </w:tc>
      </w:tr>
      <w:tr w:rsidR="00560E03" w:rsidRPr="005B5B22" w14:paraId="1093EC68" w14:textId="77777777" w:rsidTr="005C6EC6"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560E03">
            <w:pPr>
              <w:rPr>
                <w:b/>
              </w:rPr>
            </w:pPr>
          </w:p>
          <w:p w14:paraId="7286CE30" w14:textId="77777777" w:rsidR="00560E03" w:rsidRDefault="00560E03" w:rsidP="005115D0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5115D0">
            <w:pPr>
              <w:pStyle w:val="Prrafodelista"/>
            </w:pPr>
          </w:p>
        </w:tc>
      </w:tr>
      <w:tr w:rsidR="00560E03" w:rsidRPr="005B5B22" w14:paraId="43BF9556" w14:textId="77777777" w:rsidTr="005C6EC6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560E03">
            <w:pPr>
              <w:rPr>
                <w:b/>
              </w:rPr>
            </w:pPr>
          </w:p>
          <w:p w14:paraId="7A27AEAD" w14:textId="1D732D4C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el registro de la información del usuario en el sistema</w:t>
            </w:r>
            <w:r>
              <w:t>.</w:t>
            </w:r>
          </w:p>
          <w:p w14:paraId="5F651410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5C6EC6">
        <w:tc>
          <w:tcPr>
            <w:tcW w:w="9665" w:type="dxa"/>
            <w:gridSpan w:val="11"/>
            <w:shd w:val="clear" w:color="auto" w:fill="auto"/>
          </w:tcPr>
          <w:p w14:paraId="27D0D0D2" w14:textId="77777777" w:rsidR="00560E03" w:rsidRPr="005B5B22" w:rsidRDefault="00560E03" w:rsidP="00560E03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560E03">
            <w:pPr>
              <w:rPr>
                <w:b/>
              </w:rPr>
            </w:pPr>
          </w:p>
        </w:tc>
      </w:tr>
      <w:tr w:rsidR="00560E03" w:rsidRPr="005B5B22" w14:paraId="46ADB23B" w14:textId="77777777" w:rsidTr="005C6EC6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560E03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5C6EC6">
        <w:tc>
          <w:tcPr>
            <w:tcW w:w="9665" w:type="dxa"/>
            <w:gridSpan w:val="11"/>
            <w:shd w:val="clear" w:color="auto" w:fill="auto"/>
          </w:tcPr>
          <w:p w14:paraId="109B501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5C6EC6"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560E03">
            <w:pPr>
              <w:rPr>
                <w:b/>
              </w:rPr>
            </w:pPr>
          </w:p>
          <w:p w14:paraId="7105A2DD" w14:textId="4AAE13CA" w:rsidR="00560E03" w:rsidRPr="005B5B22" w:rsidRDefault="00560E03" w:rsidP="00560E03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el </w:t>
            </w:r>
            <w:r w:rsidR="008E448B">
              <w:t>registro del usuario en el sistema</w:t>
            </w:r>
            <w:r w:rsidRPr="005B5B22">
              <w:t xml:space="preserve">. </w:t>
            </w:r>
          </w:p>
          <w:p w14:paraId="0045EBC1" w14:textId="77777777" w:rsidR="00560E03" w:rsidRPr="005B5B22" w:rsidRDefault="00560E03" w:rsidP="00560E03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5C6EC6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2D4C1B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560E03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560E03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7E34FA4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560E03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23E72C5E" w:rsidR="00560E03" w:rsidRPr="005B5B22" w:rsidRDefault="00546F60" w:rsidP="00560E03">
            <w:pPr>
              <w:jc w:val="both"/>
            </w:pPr>
            <w:r>
              <w:t xml:space="preserve">El usuario selecciona la opción de registro de </w:t>
            </w:r>
            <w:r w:rsidR="00E81B30">
              <w:t>información</w:t>
            </w:r>
            <w:r>
              <w:t>.</w:t>
            </w:r>
          </w:p>
        </w:tc>
      </w:tr>
      <w:tr w:rsidR="00560E03" w:rsidRPr="005B5B22" w14:paraId="18B45126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560E03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7EA0F9FB" w:rsidR="00560E03" w:rsidRPr="005B5B22" w:rsidRDefault="00E81B30" w:rsidP="00560E03">
            <w:pPr>
              <w:jc w:val="both"/>
            </w:pPr>
            <w:r>
              <w:t>Se debe generar un formulario para la captura de información del usuario.</w:t>
            </w:r>
          </w:p>
        </w:tc>
      </w:tr>
      <w:tr w:rsidR="00560E03" w:rsidRPr="005B5B22" w14:paraId="2BC8304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20C6F79" w:rsidR="00560E03" w:rsidRPr="005B5B22" w:rsidRDefault="00E81B30" w:rsidP="00560E03">
            <w:pPr>
              <w:jc w:val="both"/>
            </w:pPr>
            <w:r>
              <w:t xml:space="preserve">Se realiza el ingreso de </w:t>
            </w:r>
            <w:r w:rsidR="00581993">
              <w:t xml:space="preserve">información en </w:t>
            </w:r>
            <w:r>
              <w:t xml:space="preserve">el formulario </w:t>
            </w:r>
            <w:r w:rsidR="00581993">
              <w:t>generado por el sistema.</w:t>
            </w:r>
          </w:p>
        </w:tc>
      </w:tr>
      <w:tr w:rsidR="00560E03" w:rsidRPr="005B5B22" w14:paraId="5DB420CF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560E03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28052927" w:rsidR="00560E03" w:rsidRPr="005B5B22" w:rsidRDefault="00581993" w:rsidP="00560E03">
            <w:pPr>
              <w:jc w:val="both"/>
            </w:pPr>
            <w:r>
              <w:t xml:space="preserve">Se realiza la validación de la </w:t>
            </w:r>
            <w:r w:rsidR="00B015E4">
              <w:t>información del</w:t>
            </w:r>
            <w:r>
              <w:t xml:space="preserve"> usuario de forma exitosa por parte del </w:t>
            </w:r>
            <w:r>
              <w:lastRenderedPageBreak/>
              <w:t>sistema.</w:t>
            </w:r>
          </w:p>
        </w:tc>
      </w:tr>
      <w:tr w:rsidR="00560E03" w:rsidRPr="005B5B22" w14:paraId="1669D0BD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560E03">
            <w:pPr>
              <w:jc w:val="center"/>
            </w:pPr>
            <w:r>
              <w:lastRenderedPageBreak/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6CEA1E90" w:rsidR="00560E03" w:rsidRDefault="00581993" w:rsidP="00560E03">
            <w:pPr>
              <w:jc w:val="both"/>
            </w:pPr>
            <w:r>
              <w:t xml:space="preserve">Se realiza registro de información en la base de datos del sistema. </w:t>
            </w:r>
          </w:p>
        </w:tc>
      </w:tr>
      <w:tr w:rsidR="00560E03" w:rsidRPr="005B5B22" w14:paraId="645DC0FE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560E03">
            <w:pPr>
              <w:jc w:val="center"/>
            </w:pPr>
            <w:r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0C6E9C9B" w:rsidR="00560E03" w:rsidRPr="005B5B22" w:rsidRDefault="00581993" w:rsidP="00560E03">
            <w:pPr>
              <w:jc w:val="both"/>
            </w:pPr>
            <w:r>
              <w:t>Genera mensaje de proceso realizado de forma exitosa.</w:t>
            </w:r>
          </w:p>
        </w:tc>
      </w:tr>
      <w:tr w:rsidR="00560E03" w:rsidRPr="005B5B22" w14:paraId="357A0E83" w14:textId="77777777" w:rsidTr="00AF6703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1BFD4A9C" w:rsidR="00560E03" w:rsidRPr="005B5B22" w:rsidRDefault="00581993" w:rsidP="00560E03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560E03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77777777" w:rsidR="00560E03" w:rsidRPr="005B5B22" w:rsidRDefault="00560E03" w:rsidP="00560E03">
            <w:pPr>
              <w:jc w:val="both"/>
            </w:pPr>
            <w:r w:rsidRPr="005B5B22">
              <w:t>Fin del Flujo Normal de trabajo</w:t>
            </w:r>
          </w:p>
        </w:tc>
      </w:tr>
      <w:tr w:rsidR="00560E03" w:rsidRPr="005B5B22" w14:paraId="53769936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560E03"/>
        </w:tc>
      </w:tr>
      <w:tr w:rsidR="00560E03" w:rsidRPr="005B5B22" w14:paraId="5FD8D975" w14:textId="77777777" w:rsidTr="006C1A8C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8D8CA61" w14:textId="77777777" w:rsidR="00560E03" w:rsidRPr="005B5B22" w:rsidRDefault="00560E03" w:rsidP="00560E03"/>
        </w:tc>
      </w:tr>
      <w:tr w:rsidR="00560E03" w:rsidRPr="005B5B22" w14:paraId="751F2EF8" w14:textId="77777777" w:rsidTr="0086589A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0A3A2EB9" w14:textId="77777777" w:rsidR="00560E03" w:rsidRPr="005B5B22" w:rsidRDefault="00560E03" w:rsidP="00560E03"/>
        </w:tc>
      </w:tr>
      <w:tr w:rsidR="00560E03" w:rsidRPr="005B5B22" w14:paraId="21FE906A" w14:textId="77777777" w:rsidTr="000B1CF7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C686A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0B1CF7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560E03">
            <w:pPr>
              <w:rPr>
                <w:b/>
              </w:rPr>
            </w:pPr>
            <w:r w:rsidRPr="000B1CF7">
              <w:rPr>
                <w:b/>
              </w:rPr>
              <w:t xml:space="preserve">EXCEPCIONES: </w:t>
            </w:r>
            <w:bookmarkStart w:id="16" w:name="EX01"/>
            <w:r w:rsidRPr="000B1CF7">
              <w:rPr>
                <w:b/>
              </w:rPr>
              <w:t>EX-01</w:t>
            </w:r>
            <w:bookmarkEnd w:id="16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86589A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560E03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77777777" w:rsidR="00560E03" w:rsidRPr="005B5B22" w:rsidRDefault="00560E03" w:rsidP="00560E03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 Sistema</w:t>
            </w:r>
          </w:p>
        </w:tc>
      </w:tr>
      <w:tr w:rsidR="00560E03" w:rsidRPr="00051B3D" w14:paraId="354F36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560E03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6B3F67C9" w:rsidR="00560E03" w:rsidRPr="00051B3D" w:rsidRDefault="00E212A8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Continua después del paso 4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560E03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12D90D94" w:rsidR="00560E03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realiza las validaciones de la información ingresada por el usuario en el sistema </w:t>
            </w:r>
          </w:p>
        </w:tc>
      </w:tr>
      <w:tr w:rsidR="00756B26" w:rsidRPr="00051B3D" w14:paraId="2048E089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560E03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74E07C82" w:rsidR="00756B26" w:rsidRDefault="00756B26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genera mensaje de error indicando que la información no es válida o </w:t>
            </w:r>
            <w:r w:rsidR="00881603">
              <w:rPr>
                <w:rFonts w:eastAsia="Arial Unicode MS"/>
              </w:rPr>
              <w:t>ya se</w:t>
            </w:r>
            <w:r w:rsidR="0043586B">
              <w:rPr>
                <w:rFonts w:eastAsia="Arial Unicode MS"/>
              </w:rPr>
              <w:t xml:space="preserve"> </w:t>
            </w:r>
            <w:r w:rsidR="001C72D0">
              <w:rPr>
                <w:rFonts w:eastAsia="Arial Unicode MS"/>
              </w:rPr>
              <w:t>encuentra</w:t>
            </w:r>
            <w:r>
              <w:rPr>
                <w:rFonts w:eastAsia="Arial Unicode MS"/>
              </w:rPr>
              <w:t xml:space="preserve"> registrada.</w:t>
            </w:r>
          </w:p>
        </w:tc>
      </w:tr>
      <w:tr w:rsidR="00560E03" w14:paraId="7B5811F7" w14:textId="77777777" w:rsidTr="0086589A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560E03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560E03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560E03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560E03" w:rsidRPr="005B5B22" w14:paraId="73C25B1B" w14:textId="77777777" w:rsidTr="009F4F20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B62BFC" w14:textId="77777777" w:rsidR="00560E03" w:rsidRPr="005B5B22" w:rsidRDefault="00560E03" w:rsidP="00560E03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</w:tc>
      </w:tr>
      <w:tr w:rsidR="00560E03" w:rsidRPr="005B5B22" w14:paraId="1D152E0A" w14:textId="77777777" w:rsidTr="00B059B1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65164D" w14:textId="77777777" w:rsidR="00560E03" w:rsidRPr="005B5B22" w:rsidRDefault="00560E03" w:rsidP="00560E03">
            <w:pPr>
              <w:jc w:val="both"/>
            </w:pPr>
          </w:p>
        </w:tc>
      </w:tr>
      <w:tr w:rsidR="00560E03" w:rsidRPr="005B5B22" w14:paraId="56F516BD" w14:textId="77777777" w:rsidTr="002D4C1B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7777777" w:rsidR="00560E03" w:rsidRPr="005B5B22" w:rsidRDefault="00560E03" w:rsidP="00560E03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5C6EC6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560E03">
            <w:pPr>
              <w:pStyle w:val="Prrafodelista"/>
              <w:jc w:val="both"/>
              <w:rPr>
                <w:rFonts w:eastAsia="Arial Unicode MS"/>
              </w:rPr>
            </w:pPr>
            <w:bookmarkStart w:id="17" w:name="RE1"/>
            <w:bookmarkEnd w:id="17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56272F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2D4C1B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560E03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F41D26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560E03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560E03">
            <w:pPr>
              <w:jc w:val="both"/>
            </w:pPr>
            <w:r>
              <w:t xml:space="preserve"> </w:t>
            </w:r>
          </w:p>
        </w:tc>
      </w:tr>
      <w:bookmarkEnd w:id="2"/>
      <w:bookmarkEnd w:id="3"/>
    </w:tbl>
    <w:p w14:paraId="54610470" w14:textId="77777777" w:rsidR="0092654C" w:rsidRPr="005B5B22" w:rsidRDefault="0092654C" w:rsidP="006C5182"/>
    <w:sectPr w:rsidR="0092654C" w:rsidRPr="005B5B22" w:rsidSect="00F82A3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BE969" w14:textId="77777777" w:rsidR="00AB1574" w:rsidRDefault="00AB1574" w:rsidP="00053D52">
      <w:r>
        <w:separator/>
      </w:r>
    </w:p>
  </w:endnote>
  <w:endnote w:type="continuationSeparator" w:id="0">
    <w:p w14:paraId="7CD3374F" w14:textId="77777777" w:rsidR="00AB1574" w:rsidRDefault="00AB1574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497" w14:textId="77777777" w:rsidR="0086589A" w:rsidRDefault="0086589A" w:rsidP="00053D52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6A46E9" w14:textId="77777777" w:rsidR="0086589A" w:rsidRDefault="0086589A" w:rsidP="00053D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6A4C692C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3</w:t>
                          </w: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6A4C692C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3</w:t>
                    </w: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ED67A1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631AE" w14:textId="77777777" w:rsidR="00AB1574" w:rsidRDefault="00AB1574" w:rsidP="00053D52">
      <w:r>
        <w:separator/>
      </w:r>
    </w:p>
  </w:footnote>
  <w:footnote w:type="continuationSeparator" w:id="0">
    <w:p w14:paraId="5DDEA726" w14:textId="77777777" w:rsidR="00AB1574" w:rsidRDefault="00AB1574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D95" w14:textId="15D37A04" w:rsidR="0086589A" w:rsidRPr="0072429B" w:rsidRDefault="0086589A" w:rsidP="00053D52">
    <w:pPr>
      <w:pStyle w:val="Encabezado"/>
      <w:jc w:val="right"/>
      <w:rPr>
        <w:b/>
      </w:rPr>
    </w:pPr>
  </w:p>
  <w:p w14:paraId="6F0398DC" w14:textId="297B9477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 xml:space="preserve">Documento Caso de Uso </w:t>
    </w:r>
    <w:r w:rsidR="00BF129D">
      <w:rPr>
        <w:rFonts w:asciiTheme="minorHAnsi" w:hAnsiTheme="minorHAnsi"/>
        <w:b/>
        <w:sz w:val="20"/>
      </w:rPr>
      <w:t>–</w:t>
    </w:r>
    <w:r w:rsidRPr="001A1142">
      <w:rPr>
        <w:rFonts w:asciiTheme="minorHAnsi" w:hAnsiTheme="minorHAnsi"/>
        <w:b/>
        <w:sz w:val="20"/>
      </w:rPr>
      <w:t xml:space="preserve"> V</w:t>
    </w:r>
    <w:r w:rsidR="00BF129D">
      <w:rPr>
        <w:rFonts w:asciiTheme="minorHAnsi" w:hAnsiTheme="minorHAnsi"/>
        <w:b/>
        <w:sz w:val="20"/>
      </w:rPr>
      <w:t>1</w:t>
    </w:r>
    <w:r w:rsidRPr="001A1142">
      <w:rPr>
        <w:rFonts w:asciiTheme="minorHAnsi" w:hAnsiTheme="minorHAnsi"/>
        <w:b/>
        <w:sz w:val="20"/>
      </w:rPr>
      <w:t>.0</w:t>
    </w:r>
  </w:p>
  <w:p w14:paraId="780C12E6" w14:textId="77777777" w:rsidR="0086589A" w:rsidRPr="00053D52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135" w14:textId="227C7DC2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1 registro de usuarios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44D8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16CF1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574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DB1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CU]2.dot</Template>
  <TotalTime>0</TotalTime>
  <Pages>9</Pages>
  <Words>571</Words>
  <Characters>3141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viviguerrero.gomez@gmail.com</cp:lastModifiedBy>
  <cp:revision>2</cp:revision>
  <cp:lastPrinted>2007-12-04T21:07:00Z</cp:lastPrinted>
  <dcterms:created xsi:type="dcterms:W3CDTF">2021-09-21T18:32:00Z</dcterms:created>
  <dcterms:modified xsi:type="dcterms:W3CDTF">2021-09-21T18:32:00Z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